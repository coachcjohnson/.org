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AA" w:rsidRDefault="00A625AA" w:rsidP="00277FA0">
      <w:pPr>
        <w:jc w:val="center"/>
        <w:rPr>
          <w:sz w:val="48"/>
          <w:szCs w:val="48"/>
        </w:rPr>
      </w:pPr>
      <w:r>
        <w:rPr>
          <w:sz w:val="48"/>
          <w:szCs w:val="48"/>
        </w:rPr>
        <w:t>Varsity District Meet</w:t>
      </w:r>
    </w:p>
    <w:p w:rsidR="00A625AA" w:rsidRDefault="00A625AA" w:rsidP="00277FA0">
      <w:pPr>
        <w:jc w:val="center"/>
        <w:rPr>
          <w:sz w:val="48"/>
          <w:szCs w:val="48"/>
        </w:rPr>
      </w:pPr>
      <w:r>
        <w:rPr>
          <w:sz w:val="48"/>
          <w:szCs w:val="48"/>
        </w:rPr>
        <w:t>Thursday, April 15</w:t>
      </w:r>
      <w:r w:rsidRPr="001150B8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2010</w:t>
      </w:r>
    </w:p>
    <w:p w:rsidR="00A625AA" w:rsidRDefault="00A625AA" w:rsidP="00277FA0">
      <w:pPr>
        <w:rPr>
          <w:b/>
          <w:sz w:val="28"/>
          <w:szCs w:val="28"/>
          <w:u w:val="single"/>
        </w:rPr>
      </w:pPr>
    </w:p>
    <w:p w:rsidR="00A625AA" w:rsidRDefault="00A625AA" w:rsidP="00277FA0">
      <w:pPr>
        <w:rPr>
          <w:sz w:val="28"/>
          <w:szCs w:val="28"/>
        </w:rPr>
      </w:pPr>
      <w:r w:rsidRPr="00002E42">
        <w:rPr>
          <w:b/>
          <w:sz w:val="28"/>
          <w:szCs w:val="28"/>
          <w:u w:val="single"/>
        </w:rPr>
        <w:t>Prelims/Finals:</w:t>
      </w:r>
      <w:r w:rsidRPr="00002E42">
        <w:rPr>
          <w:sz w:val="28"/>
          <w:szCs w:val="28"/>
        </w:rPr>
        <w:t xml:space="preserve">   We will have prelims and finals in the field events.  </w:t>
      </w:r>
      <w:r w:rsidRPr="00002E42">
        <w:rPr>
          <w:b/>
          <w:sz w:val="28"/>
          <w:szCs w:val="28"/>
          <w:u w:val="single"/>
        </w:rPr>
        <w:t>ALL RUNNING EVENTS</w:t>
      </w:r>
      <w:r w:rsidRPr="00002E42">
        <w:rPr>
          <w:sz w:val="28"/>
          <w:szCs w:val="28"/>
        </w:rPr>
        <w:t xml:space="preserve"> will be finals.  </w:t>
      </w:r>
    </w:p>
    <w:p w:rsidR="00A625AA" w:rsidRDefault="00A625AA" w:rsidP="00277FA0">
      <w:pPr>
        <w:rPr>
          <w:sz w:val="28"/>
          <w:szCs w:val="28"/>
        </w:rPr>
      </w:pPr>
    </w:p>
    <w:p w:rsidR="00A625AA" w:rsidRPr="00002E42" w:rsidRDefault="00A625AA" w:rsidP="00277FA0">
      <w:pPr>
        <w:rPr>
          <w:sz w:val="28"/>
          <w:szCs w:val="28"/>
        </w:rPr>
      </w:pPr>
      <w:r w:rsidRPr="00002E42">
        <w:rPr>
          <w:b/>
          <w:sz w:val="28"/>
          <w:szCs w:val="28"/>
          <w:u w:val="single"/>
        </w:rPr>
        <w:t>Scoring:</w:t>
      </w:r>
      <w:r w:rsidRPr="00002E42">
        <w:rPr>
          <w:sz w:val="28"/>
          <w:szCs w:val="28"/>
        </w:rPr>
        <w:t xml:space="preserve"> Individual 8-6-4-2-1</w:t>
      </w:r>
      <w:r w:rsidRPr="00002E42">
        <w:rPr>
          <w:sz w:val="28"/>
          <w:szCs w:val="28"/>
        </w:rPr>
        <w:tab/>
      </w:r>
      <w:r w:rsidRPr="00002E42">
        <w:rPr>
          <w:sz w:val="28"/>
          <w:szCs w:val="28"/>
        </w:rPr>
        <w:tab/>
      </w:r>
      <w:r w:rsidRPr="00002E42">
        <w:rPr>
          <w:sz w:val="28"/>
          <w:szCs w:val="28"/>
        </w:rPr>
        <w:tab/>
        <w:t>Relays 8-6-4-2</w:t>
      </w:r>
    </w:p>
    <w:p w:rsidR="00A625AA" w:rsidRPr="00002E42" w:rsidRDefault="00A625AA" w:rsidP="00277FA0">
      <w:pPr>
        <w:rPr>
          <w:sz w:val="28"/>
          <w:szCs w:val="28"/>
        </w:rPr>
      </w:pPr>
    </w:p>
    <w:p w:rsidR="00A625AA" w:rsidRDefault="00A625AA" w:rsidP="00277FA0">
      <w:pPr>
        <w:rPr>
          <w:sz w:val="28"/>
          <w:szCs w:val="28"/>
        </w:rPr>
      </w:pPr>
      <w:r w:rsidRPr="00002E42">
        <w:rPr>
          <w:b/>
          <w:sz w:val="28"/>
          <w:szCs w:val="28"/>
          <w:u w:val="single"/>
        </w:rPr>
        <w:t>Starting Heights:</w:t>
      </w:r>
      <w:r w:rsidRPr="00002E42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002E42">
        <w:rPr>
          <w:sz w:val="28"/>
          <w:szCs w:val="28"/>
        </w:rPr>
        <w:t xml:space="preserve">HJ </w:t>
      </w:r>
      <w:r>
        <w:rPr>
          <w:sz w:val="28"/>
          <w:szCs w:val="28"/>
        </w:rPr>
        <w:tab/>
      </w:r>
      <w:r w:rsidRPr="00002E42">
        <w:rPr>
          <w:sz w:val="28"/>
          <w:szCs w:val="28"/>
        </w:rPr>
        <w:t>Boys 5-6</w:t>
      </w:r>
      <w:r w:rsidRPr="00002E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2E42">
        <w:rPr>
          <w:sz w:val="28"/>
          <w:szCs w:val="28"/>
        </w:rPr>
        <w:t>Girls 4-4</w:t>
      </w:r>
    </w:p>
    <w:p w:rsidR="00A625AA" w:rsidRPr="00002E42" w:rsidRDefault="00A625AA" w:rsidP="00277FA0">
      <w:pPr>
        <w:rPr>
          <w:sz w:val="28"/>
          <w:szCs w:val="28"/>
        </w:rPr>
      </w:pPr>
      <w:r w:rsidRPr="00002E42">
        <w:rPr>
          <w:sz w:val="28"/>
          <w:szCs w:val="28"/>
        </w:rPr>
        <w:tab/>
      </w:r>
      <w:r w:rsidRPr="00002E42">
        <w:rPr>
          <w:sz w:val="28"/>
          <w:szCs w:val="28"/>
        </w:rPr>
        <w:tab/>
      </w:r>
      <w:r w:rsidRPr="00002E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2E42">
        <w:rPr>
          <w:sz w:val="28"/>
          <w:szCs w:val="28"/>
        </w:rPr>
        <w:t>PV</w:t>
      </w:r>
      <w:r w:rsidRPr="00002E42">
        <w:rPr>
          <w:sz w:val="28"/>
          <w:szCs w:val="28"/>
        </w:rPr>
        <w:tab/>
        <w:t>Boys 9</w:t>
      </w:r>
      <w:r>
        <w:rPr>
          <w:sz w:val="28"/>
          <w:szCs w:val="28"/>
        </w:rPr>
        <w:t>-</w:t>
      </w:r>
      <w:r w:rsidRPr="00002E42">
        <w:rPr>
          <w:sz w:val="28"/>
          <w:szCs w:val="28"/>
        </w:rPr>
        <w:t>6</w:t>
      </w:r>
      <w:r w:rsidRPr="00002E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2E42">
        <w:rPr>
          <w:sz w:val="28"/>
          <w:szCs w:val="28"/>
        </w:rPr>
        <w:t xml:space="preserve">Girls </w:t>
      </w:r>
      <w:r>
        <w:rPr>
          <w:sz w:val="28"/>
          <w:szCs w:val="28"/>
        </w:rPr>
        <w:t>7</w:t>
      </w:r>
      <w:r w:rsidRPr="00002E42">
        <w:rPr>
          <w:sz w:val="28"/>
          <w:szCs w:val="28"/>
        </w:rPr>
        <w:t>-</w:t>
      </w:r>
      <w:r>
        <w:rPr>
          <w:sz w:val="28"/>
          <w:szCs w:val="28"/>
        </w:rPr>
        <w:t>0</w:t>
      </w:r>
    </w:p>
    <w:p w:rsidR="00A625AA" w:rsidRPr="00002E42" w:rsidRDefault="00A625AA" w:rsidP="00277FA0">
      <w:pPr>
        <w:rPr>
          <w:sz w:val="28"/>
          <w:szCs w:val="28"/>
        </w:rPr>
      </w:pPr>
    </w:p>
    <w:p w:rsidR="00A625AA" w:rsidRPr="00002E42" w:rsidRDefault="00A625AA" w:rsidP="00277FA0">
      <w:pPr>
        <w:rPr>
          <w:sz w:val="28"/>
          <w:szCs w:val="28"/>
        </w:rPr>
      </w:pPr>
      <w:r w:rsidRPr="00002E42">
        <w:rPr>
          <w:b/>
          <w:sz w:val="28"/>
          <w:szCs w:val="28"/>
          <w:u w:val="single"/>
        </w:rPr>
        <w:t>Awards:</w:t>
      </w:r>
      <w:r w:rsidRPr="00002E42">
        <w:rPr>
          <w:sz w:val="28"/>
          <w:szCs w:val="28"/>
        </w:rPr>
        <w:t xml:space="preserve">  Medals will be given to 1</w:t>
      </w:r>
      <w:r w:rsidRPr="00002E42">
        <w:rPr>
          <w:sz w:val="28"/>
          <w:szCs w:val="28"/>
          <w:vertAlign w:val="superscript"/>
        </w:rPr>
        <w:t>st</w:t>
      </w:r>
      <w:r w:rsidRPr="00002E42">
        <w:rPr>
          <w:sz w:val="28"/>
          <w:szCs w:val="28"/>
        </w:rPr>
        <w:t>, 2</w:t>
      </w:r>
      <w:r w:rsidRPr="00002E42">
        <w:rPr>
          <w:sz w:val="28"/>
          <w:szCs w:val="28"/>
          <w:vertAlign w:val="superscript"/>
        </w:rPr>
        <w:t>nd</w:t>
      </w:r>
      <w:r w:rsidRPr="00002E42">
        <w:rPr>
          <w:sz w:val="28"/>
          <w:szCs w:val="28"/>
        </w:rPr>
        <w:t>, and 3</w:t>
      </w:r>
      <w:r w:rsidRPr="00002E42">
        <w:rPr>
          <w:sz w:val="28"/>
          <w:szCs w:val="28"/>
          <w:vertAlign w:val="superscript"/>
        </w:rPr>
        <w:t>rd</w:t>
      </w:r>
      <w:r w:rsidRPr="00002E42">
        <w:rPr>
          <w:sz w:val="28"/>
          <w:szCs w:val="28"/>
        </w:rPr>
        <w:t xml:space="preserve"> place in all events</w:t>
      </w:r>
    </w:p>
    <w:p w:rsidR="00A625AA" w:rsidRPr="00002E42" w:rsidRDefault="00A625AA" w:rsidP="00277FA0">
      <w:pPr>
        <w:rPr>
          <w:b/>
          <w:sz w:val="28"/>
          <w:szCs w:val="28"/>
          <w:u w:val="single"/>
        </w:rPr>
      </w:pPr>
    </w:p>
    <w:p w:rsidR="00A625AA" w:rsidRPr="002E1CA0" w:rsidRDefault="00A625AA" w:rsidP="00277FA0">
      <w:pPr>
        <w:rPr>
          <w:b/>
          <w:sz w:val="28"/>
          <w:szCs w:val="28"/>
        </w:rPr>
      </w:pPr>
      <w:r w:rsidRPr="00002E42">
        <w:rPr>
          <w:b/>
          <w:sz w:val="28"/>
          <w:szCs w:val="28"/>
          <w:u w:val="single"/>
        </w:rPr>
        <w:t>Start Time:</w:t>
      </w:r>
      <w:r w:rsidRPr="00002E42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2E1CA0">
        <w:rPr>
          <w:b/>
          <w:sz w:val="28"/>
          <w:szCs w:val="28"/>
        </w:rPr>
        <w:t>Field Events 3:45</w:t>
      </w:r>
      <w:r w:rsidRPr="002E1CA0">
        <w:rPr>
          <w:b/>
          <w:sz w:val="28"/>
          <w:szCs w:val="28"/>
        </w:rPr>
        <w:tab/>
        <w:t xml:space="preserve">   Running Events  4:00</w:t>
      </w:r>
    </w:p>
    <w:p w:rsidR="00A625AA" w:rsidRPr="00002E42" w:rsidRDefault="00A625AA" w:rsidP="00277FA0">
      <w:pPr>
        <w:rPr>
          <w:sz w:val="28"/>
          <w:szCs w:val="28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Field Events 3:45</w:t>
      </w:r>
    </w:p>
    <w:p w:rsidR="00A625AA" w:rsidRDefault="00A625AA" w:rsidP="00277FA0">
      <w:r w:rsidRPr="004E4B17">
        <w:t>Athletes in the throws, long, and triple jump will get 3 attemp</w:t>
      </w:r>
      <w:r>
        <w:t>ts in prelims and 3 in finals.</w:t>
      </w:r>
    </w:p>
    <w:p w:rsidR="00A625AA" w:rsidRPr="004E4B17" w:rsidRDefault="00A625AA" w:rsidP="00277FA0">
      <w:r w:rsidRPr="004E4B17">
        <w:t>We will take 6 to finals.</w:t>
      </w:r>
    </w:p>
    <w:p w:rsidR="00A625AA" w:rsidRPr="004E4B17" w:rsidRDefault="00A625AA" w:rsidP="00277FA0">
      <w:r>
        <w:tab/>
      </w:r>
      <w:r>
        <w:tab/>
      </w:r>
      <w:r>
        <w:tab/>
      </w:r>
    </w:p>
    <w:p w:rsidR="00A625AA" w:rsidRPr="004E4B17" w:rsidRDefault="00A625AA" w:rsidP="00277FA0">
      <w:r w:rsidRPr="004E4B17">
        <w:t xml:space="preserve">Boys Shot </w:t>
      </w:r>
      <w:r w:rsidRPr="004E4B17">
        <w:tab/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 w:rsidRPr="004E4B17">
        <w:tab/>
        <w:t>Girls Shot</w:t>
      </w:r>
    </w:p>
    <w:p w:rsidR="00A625AA" w:rsidRPr="004E4B17" w:rsidRDefault="00A625AA" w:rsidP="00277FA0">
      <w:r w:rsidRPr="004E4B17">
        <w:t>Boys Long Jump</w:t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Girls Long Jump</w:t>
      </w:r>
    </w:p>
    <w:p w:rsidR="00A625AA" w:rsidRPr="004E4B17" w:rsidRDefault="00A625AA" w:rsidP="00277FA0">
      <w:r w:rsidRPr="004E4B17">
        <w:t>Boys Javelin</w:t>
      </w:r>
      <w:r w:rsidRPr="004E4B17">
        <w:tab/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Girls Javelin</w:t>
      </w:r>
    </w:p>
    <w:p w:rsidR="00A625AA" w:rsidRPr="004E4B17" w:rsidRDefault="00A625AA" w:rsidP="00277FA0">
      <w:r w:rsidRPr="004E4B17">
        <w:t>Boys Pole Vault</w:t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Girls Pole Vault</w:t>
      </w:r>
    </w:p>
    <w:p w:rsidR="00A625AA" w:rsidRPr="004E4B17" w:rsidRDefault="00A625AA" w:rsidP="00277FA0">
      <w:r w:rsidRPr="004E4B17">
        <w:t>Girls Discus</w:t>
      </w:r>
      <w:r w:rsidRPr="004E4B17">
        <w:tab/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Boys Discus</w:t>
      </w:r>
    </w:p>
    <w:p w:rsidR="00A625AA" w:rsidRPr="004E4B17" w:rsidRDefault="00A625AA" w:rsidP="00277FA0">
      <w:r w:rsidRPr="004E4B17">
        <w:t>Girls High Jump</w:t>
      </w:r>
      <w:r w:rsidRPr="004E4B17">
        <w:tab/>
      </w:r>
      <w:r w:rsidRPr="00AB5D87">
        <w:rPr>
          <w:i/>
        </w:rPr>
        <w:t>followed by:</w:t>
      </w:r>
      <w:r w:rsidRPr="004E4B17">
        <w:tab/>
      </w:r>
      <w:r>
        <w:tab/>
      </w:r>
      <w:r w:rsidRPr="004E4B17">
        <w:t>Boys High Jump</w:t>
      </w:r>
      <w:r w:rsidRPr="004E4B17">
        <w:tab/>
      </w:r>
    </w:p>
    <w:p w:rsidR="00A625AA" w:rsidRDefault="00A625AA" w:rsidP="00277FA0">
      <w:r w:rsidRPr="004E4B17">
        <w:t>Girls Triple Jump</w:t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Boys Triple Jump</w:t>
      </w:r>
    </w:p>
    <w:p w:rsidR="00A625AA" w:rsidRDefault="00A625AA" w:rsidP="00277FA0"/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5A256A">
      <w:pPr>
        <w:jc w:val="center"/>
        <w:rPr>
          <w:sz w:val="48"/>
          <w:szCs w:val="48"/>
        </w:rPr>
      </w:pPr>
      <w:r>
        <w:rPr>
          <w:sz w:val="48"/>
          <w:szCs w:val="48"/>
        </w:rPr>
        <w:t>Varsity District Meet</w:t>
      </w:r>
    </w:p>
    <w:p w:rsidR="00A625AA" w:rsidRDefault="00A625AA" w:rsidP="005A256A">
      <w:pPr>
        <w:jc w:val="center"/>
        <w:rPr>
          <w:sz w:val="48"/>
          <w:szCs w:val="48"/>
        </w:rPr>
      </w:pPr>
      <w:r>
        <w:rPr>
          <w:sz w:val="48"/>
          <w:szCs w:val="48"/>
        </w:rPr>
        <w:t>Thursday, April 15</w:t>
      </w:r>
      <w:r w:rsidRPr="001150B8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2010</w:t>
      </w: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AB5D87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Field Events 3:45</w:t>
      </w:r>
    </w:p>
    <w:p w:rsidR="00A625AA" w:rsidRDefault="00A625AA" w:rsidP="00AB5D87">
      <w:r w:rsidRPr="004E4B17">
        <w:t>Athletes in the throws, long, and triple jump will get 3 attemp</w:t>
      </w:r>
      <w:r>
        <w:t>ts in prelims and 3 in finals.</w:t>
      </w:r>
    </w:p>
    <w:p w:rsidR="00A625AA" w:rsidRPr="004E4B17" w:rsidRDefault="00A625AA" w:rsidP="00AB5D87">
      <w:r w:rsidRPr="004E4B17">
        <w:t>We will take 6 to finals.</w:t>
      </w:r>
    </w:p>
    <w:p w:rsidR="00A625AA" w:rsidRPr="004E4B17" w:rsidRDefault="00A625AA" w:rsidP="00AB5D87">
      <w:r>
        <w:tab/>
      </w:r>
      <w:r>
        <w:tab/>
      </w:r>
      <w:r>
        <w:tab/>
      </w:r>
    </w:p>
    <w:p w:rsidR="00A625AA" w:rsidRPr="004E4B17" w:rsidRDefault="00A625AA" w:rsidP="00AB5D87">
      <w:r w:rsidRPr="004E4B17">
        <w:t xml:space="preserve">Boys Shot </w:t>
      </w:r>
      <w:r w:rsidRPr="004E4B17">
        <w:tab/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 w:rsidRPr="004E4B17">
        <w:tab/>
        <w:t>Girls Shot</w:t>
      </w:r>
    </w:p>
    <w:p w:rsidR="00A625AA" w:rsidRPr="004E4B17" w:rsidRDefault="00A625AA" w:rsidP="00AB5D87">
      <w:r w:rsidRPr="004E4B17">
        <w:t>Boys Long Jump</w:t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Girls Long Jump</w:t>
      </w:r>
    </w:p>
    <w:p w:rsidR="00A625AA" w:rsidRPr="004E4B17" w:rsidRDefault="00A625AA" w:rsidP="00AB5D87">
      <w:r w:rsidRPr="004E4B17">
        <w:t>Boys Javelin</w:t>
      </w:r>
      <w:r w:rsidRPr="004E4B17">
        <w:tab/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Girls Javelin</w:t>
      </w:r>
    </w:p>
    <w:p w:rsidR="00A625AA" w:rsidRPr="004E4B17" w:rsidRDefault="00A625AA" w:rsidP="00AB5D87">
      <w:r w:rsidRPr="004E4B17">
        <w:t>Boys Pole Vault</w:t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Girls Pole Vault</w:t>
      </w:r>
    </w:p>
    <w:p w:rsidR="00A625AA" w:rsidRPr="004E4B17" w:rsidRDefault="00A625AA" w:rsidP="00AB5D87">
      <w:r w:rsidRPr="004E4B17">
        <w:t>Girls Discus</w:t>
      </w:r>
      <w:r w:rsidRPr="004E4B17">
        <w:tab/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Boys Discus</w:t>
      </w:r>
    </w:p>
    <w:p w:rsidR="00A625AA" w:rsidRPr="004E4B17" w:rsidRDefault="00A625AA" w:rsidP="00AB5D87">
      <w:r w:rsidRPr="004E4B17">
        <w:t>Girls High Jump</w:t>
      </w:r>
      <w:r w:rsidRPr="004E4B17">
        <w:tab/>
      </w:r>
      <w:r w:rsidRPr="00AB5D87">
        <w:rPr>
          <w:i/>
        </w:rPr>
        <w:t>followed by:</w:t>
      </w:r>
      <w:r w:rsidRPr="004E4B17">
        <w:tab/>
      </w:r>
      <w:r>
        <w:tab/>
      </w:r>
      <w:r w:rsidRPr="004E4B17">
        <w:t>Boys High Jump</w:t>
      </w:r>
      <w:r w:rsidRPr="004E4B17">
        <w:tab/>
      </w:r>
    </w:p>
    <w:p w:rsidR="00A625AA" w:rsidRDefault="00A625AA" w:rsidP="00AB5D87">
      <w:pPr>
        <w:jc w:val="center"/>
        <w:rPr>
          <w:b/>
          <w:i/>
          <w:sz w:val="48"/>
          <w:szCs w:val="48"/>
          <w:u w:val="single"/>
        </w:rPr>
      </w:pPr>
      <w:r w:rsidRPr="004E4B17">
        <w:t>Girls Triple Jump</w:t>
      </w:r>
      <w:r w:rsidRPr="004E4B17">
        <w:tab/>
      </w:r>
      <w:r w:rsidRPr="00AB5D87">
        <w:rPr>
          <w:i/>
        </w:rPr>
        <w:t>followed by</w:t>
      </w:r>
      <w:r>
        <w:t>:</w:t>
      </w:r>
      <w:r w:rsidRPr="004E4B17">
        <w:tab/>
      </w:r>
      <w:r>
        <w:tab/>
      </w:r>
      <w:r w:rsidRPr="004E4B17">
        <w:t>Boys Triple Jump</w:t>
      </w: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</w:p>
    <w:p w:rsidR="00A625AA" w:rsidRDefault="00A625AA" w:rsidP="00277FA0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Running  Events 4:00</w:t>
      </w:r>
    </w:p>
    <w:p w:rsidR="00A625AA" w:rsidRDefault="00A625AA" w:rsidP="00277FA0">
      <w:r>
        <w:t>No prelims; Finals only</w:t>
      </w:r>
    </w:p>
    <w:p w:rsidR="00A625AA" w:rsidRDefault="00A625AA" w:rsidP="00277FA0"/>
    <w:p w:rsidR="00A625AA" w:rsidRDefault="00A625AA" w:rsidP="00277FA0">
      <w:r>
        <w:t xml:space="preserve">4:00 </w:t>
      </w:r>
      <w:r>
        <w:tab/>
      </w:r>
      <w:r>
        <w:tab/>
        <w:t>G 4 X 800 relay</w:t>
      </w:r>
    </w:p>
    <w:p w:rsidR="00A625AA" w:rsidRDefault="00A625AA" w:rsidP="00277FA0">
      <w:r>
        <w:t xml:space="preserve">4:15 </w:t>
      </w:r>
      <w:r>
        <w:tab/>
      </w:r>
      <w:r>
        <w:tab/>
        <w:t>B 4 X 800 relay</w:t>
      </w:r>
    </w:p>
    <w:p w:rsidR="00A625AA" w:rsidRDefault="00A625AA" w:rsidP="00277FA0">
      <w:r>
        <w:t xml:space="preserve">4:30 </w:t>
      </w:r>
      <w:r>
        <w:tab/>
      </w:r>
      <w:r>
        <w:tab/>
        <w:t>G 100 HH</w:t>
      </w:r>
    </w:p>
    <w:p w:rsidR="00A625AA" w:rsidRDefault="00A625AA" w:rsidP="00277FA0">
      <w:r>
        <w:t>4:40</w:t>
      </w:r>
      <w:r>
        <w:tab/>
      </w:r>
      <w:r>
        <w:tab/>
        <w:t>B 110 HH</w:t>
      </w:r>
    </w:p>
    <w:p w:rsidR="00A625AA" w:rsidRDefault="00A625AA" w:rsidP="00277FA0">
      <w:r>
        <w:t>4:55</w:t>
      </w:r>
      <w:r>
        <w:tab/>
      </w:r>
      <w:r>
        <w:tab/>
        <w:t>G 100</w:t>
      </w:r>
    </w:p>
    <w:p w:rsidR="00A625AA" w:rsidRDefault="00A625AA" w:rsidP="00277FA0">
      <w:r>
        <w:t>5:00</w:t>
      </w:r>
      <w:r>
        <w:tab/>
      </w:r>
      <w:r>
        <w:tab/>
        <w:t>B 100</w:t>
      </w:r>
    </w:p>
    <w:p w:rsidR="00A625AA" w:rsidRDefault="00A625AA" w:rsidP="00277FA0">
      <w:r>
        <w:t>5:05</w:t>
      </w:r>
      <w:r>
        <w:tab/>
      </w:r>
      <w:r>
        <w:tab/>
        <w:t>G 1600</w:t>
      </w:r>
    </w:p>
    <w:p w:rsidR="00A625AA" w:rsidRDefault="00A625AA" w:rsidP="00277FA0">
      <w:r>
        <w:t>5:15</w:t>
      </w:r>
      <w:r>
        <w:tab/>
      </w:r>
      <w:r>
        <w:tab/>
        <w:t>B 1600</w:t>
      </w:r>
    </w:p>
    <w:p w:rsidR="00A625AA" w:rsidRDefault="00A625AA" w:rsidP="00277FA0">
      <w:r>
        <w:t>5:25</w:t>
      </w:r>
      <w:r>
        <w:tab/>
      </w:r>
      <w:r>
        <w:tab/>
        <w:t>G 4 X 100</w:t>
      </w:r>
    </w:p>
    <w:p w:rsidR="00A625AA" w:rsidRDefault="00A625AA" w:rsidP="00277FA0">
      <w:r>
        <w:t>5:30</w:t>
      </w:r>
      <w:r>
        <w:tab/>
      </w:r>
      <w:r>
        <w:tab/>
        <w:t>B 4 X 100</w:t>
      </w:r>
    </w:p>
    <w:p w:rsidR="00A625AA" w:rsidRDefault="00A625AA" w:rsidP="00277FA0">
      <w:r>
        <w:t>5:35</w:t>
      </w:r>
      <w:r>
        <w:tab/>
      </w:r>
      <w:r>
        <w:tab/>
        <w:t>G 400</w:t>
      </w:r>
    </w:p>
    <w:p w:rsidR="00A625AA" w:rsidRDefault="00A625AA" w:rsidP="00277FA0">
      <w:r>
        <w:t>5:45</w:t>
      </w:r>
      <w:r>
        <w:tab/>
      </w:r>
      <w:r>
        <w:tab/>
        <w:t>B 400</w:t>
      </w:r>
    </w:p>
    <w:p w:rsidR="00A625AA" w:rsidRDefault="00A625AA" w:rsidP="00277FA0">
      <w:r>
        <w:t>6:00</w:t>
      </w:r>
      <w:r>
        <w:tab/>
      </w:r>
      <w:r>
        <w:tab/>
        <w:t>G 300 LH</w:t>
      </w:r>
    </w:p>
    <w:p w:rsidR="00A625AA" w:rsidRDefault="00A625AA" w:rsidP="00277FA0">
      <w:r>
        <w:t>6:10</w:t>
      </w:r>
      <w:r>
        <w:tab/>
      </w:r>
      <w:r>
        <w:tab/>
        <w:t>B 300 IH</w:t>
      </w:r>
    </w:p>
    <w:p w:rsidR="00A625AA" w:rsidRDefault="00A625AA" w:rsidP="00277FA0">
      <w:r>
        <w:t xml:space="preserve">6:15 </w:t>
      </w:r>
      <w:r>
        <w:tab/>
      </w:r>
      <w:r>
        <w:tab/>
        <w:t>G 800</w:t>
      </w:r>
    </w:p>
    <w:p w:rsidR="00A625AA" w:rsidRDefault="00A625AA" w:rsidP="00277FA0">
      <w:r>
        <w:t xml:space="preserve">6:20 </w:t>
      </w:r>
      <w:r>
        <w:tab/>
      </w:r>
      <w:r>
        <w:tab/>
        <w:t>B 800</w:t>
      </w:r>
    </w:p>
    <w:p w:rsidR="00A625AA" w:rsidRDefault="00A625AA" w:rsidP="00277FA0">
      <w:r>
        <w:t>6:25</w:t>
      </w:r>
      <w:r>
        <w:tab/>
      </w:r>
      <w:r>
        <w:tab/>
        <w:t>G 200</w:t>
      </w:r>
    </w:p>
    <w:p w:rsidR="00A625AA" w:rsidRDefault="00A625AA" w:rsidP="00277FA0">
      <w:r>
        <w:t>6:30</w:t>
      </w:r>
      <w:r>
        <w:tab/>
      </w:r>
      <w:r>
        <w:tab/>
        <w:t>B 200</w:t>
      </w:r>
    </w:p>
    <w:p w:rsidR="00A625AA" w:rsidRDefault="00A625AA" w:rsidP="00277FA0">
      <w:r>
        <w:t>6:40</w:t>
      </w:r>
      <w:r>
        <w:tab/>
      </w:r>
      <w:r>
        <w:tab/>
        <w:t>G 3200 (may combine)</w:t>
      </w:r>
    </w:p>
    <w:p w:rsidR="00A625AA" w:rsidRDefault="00A625AA" w:rsidP="00277FA0">
      <w:r>
        <w:t>6:55</w:t>
      </w:r>
      <w:r>
        <w:tab/>
      </w:r>
      <w:r>
        <w:tab/>
        <w:t>B 3200</w:t>
      </w:r>
    </w:p>
    <w:p w:rsidR="00A625AA" w:rsidRDefault="00A625AA" w:rsidP="00277FA0">
      <w:r>
        <w:t>7:10</w:t>
      </w:r>
      <w:r>
        <w:tab/>
      </w:r>
      <w:r>
        <w:tab/>
        <w:t>G 4 X 400</w:t>
      </w:r>
    </w:p>
    <w:p w:rsidR="00A625AA" w:rsidRDefault="00A625AA" w:rsidP="00277FA0">
      <w:r>
        <w:t>7:20</w:t>
      </w:r>
      <w:r>
        <w:tab/>
      </w:r>
      <w:r>
        <w:tab/>
        <w:t>B 4 X 400</w:t>
      </w:r>
    </w:p>
    <w:p w:rsidR="00A625AA" w:rsidRDefault="00A625AA"/>
    <w:sectPr w:rsidR="00A625AA" w:rsidSect="00277F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7FA0"/>
    <w:rsid w:val="00002E42"/>
    <w:rsid w:val="00041EF8"/>
    <w:rsid w:val="001150B8"/>
    <w:rsid w:val="00140D36"/>
    <w:rsid w:val="00277FA0"/>
    <w:rsid w:val="002E1CA0"/>
    <w:rsid w:val="003B2B62"/>
    <w:rsid w:val="0040110B"/>
    <w:rsid w:val="004A1199"/>
    <w:rsid w:val="004E4B17"/>
    <w:rsid w:val="00504661"/>
    <w:rsid w:val="005A256A"/>
    <w:rsid w:val="006A553F"/>
    <w:rsid w:val="00723241"/>
    <w:rsid w:val="00A625AA"/>
    <w:rsid w:val="00AB5D87"/>
    <w:rsid w:val="00C313CE"/>
    <w:rsid w:val="00D9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FA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77FA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30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261</Words>
  <Characters>1489</Characters>
  <Application>Microsoft Office Outlook</Application>
  <DocSecurity>0</DocSecurity>
  <Lines>0</Lines>
  <Paragraphs>0</Paragraphs>
  <ScaleCrop>false</ScaleCrop>
  <Company>Shawnee Mission Schools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Varsity District Meet</dc:title>
  <dc:subject/>
  <dc:creator>nwcooper</dc:creator>
  <cp:keywords/>
  <dc:description/>
  <cp:lastModifiedBy>sowannam</cp:lastModifiedBy>
  <cp:revision>2</cp:revision>
  <cp:lastPrinted>2010-04-13T17:29:00Z</cp:lastPrinted>
  <dcterms:created xsi:type="dcterms:W3CDTF">2010-04-13T17:30:00Z</dcterms:created>
  <dcterms:modified xsi:type="dcterms:W3CDTF">2010-04-13T17:30:00Z</dcterms:modified>
</cp:coreProperties>
</file>